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C4F" w:rsidRDefault="00152496" w:rsidP="001546EE">
      <w:pPr>
        <w:pStyle w:val="a3"/>
      </w:pPr>
      <w:r>
        <w:t>Заказ</w:t>
      </w:r>
      <w:r w:rsidR="00946C4F">
        <w:t xml:space="preserve"> №</w:t>
      </w:r>
      <w:bookmarkStart w:id="0" w:name="id"/>
      <w:r w:rsidR="00946C4F">
        <w:t>000</w:t>
      </w:r>
      <w:bookmarkEnd w:id="0"/>
    </w:p>
    <w:p w:rsidR="001546EE" w:rsidRPr="00855982" w:rsidRDefault="001546EE" w:rsidP="001546EE">
      <w:pPr>
        <w:pStyle w:val="a3"/>
      </w:pPr>
      <w:r>
        <w:t>________________________________</w:t>
      </w:r>
    </w:p>
    <w:p w:rsidR="00855982" w:rsidRDefault="00152496" w:rsidP="00152496">
      <w:r>
        <w:t xml:space="preserve">Мастер: </w:t>
      </w:r>
      <w:bookmarkStart w:id="1" w:name="surname"/>
      <w:bookmarkStart w:id="2" w:name="_GoBack"/>
      <w:r>
        <w:t>Фамилия</w:t>
      </w:r>
      <w:bookmarkEnd w:id="1"/>
      <w:bookmarkEnd w:id="2"/>
      <w:r>
        <w:t xml:space="preserve">, </w:t>
      </w:r>
      <w:bookmarkStart w:id="3" w:name="name"/>
      <w:r>
        <w:t>Имя</w:t>
      </w:r>
      <w:bookmarkEnd w:id="3"/>
      <w:r>
        <w:t xml:space="preserve">, </w:t>
      </w:r>
      <w:bookmarkStart w:id="4" w:name="patronimyc"/>
      <w:r>
        <w:t>Отчество</w:t>
      </w:r>
      <w:bookmarkEnd w:id="4"/>
      <w:r>
        <w:t>.</w:t>
      </w:r>
    </w:p>
    <w:p w:rsidR="00152496" w:rsidRDefault="00152496" w:rsidP="00152496">
      <w:pPr>
        <w:pBdr>
          <w:bottom w:val="single" w:sz="12" w:space="1" w:color="auto"/>
        </w:pBdr>
      </w:pPr>
      <w:r>
        <w:t xml:space="preserve">Авто: </w:t>
      </w:r>
      <w:bookmarkStart w:id="5" w:name="model"/>
      <w:r>
        <w:t>Модель</w:t>
      </w:r>
      <w:bookmarkEnd w:id="5"/>
      <w:r>
        <w:t xml:space="preserve">, </w:t>
      </w:r>
      <w:bookmarkStart w:id="6" w:name="mark"/>
      <w:r>
        <w:t>Марка</w:t>
      </w:r>
      <w:bookmarkEnd w:id="6"/>
      <w:r>
        <w:t>.</w:t>
      </w:r>
    </w:p>
    <w:p w:rsidR="00152496" w:rsidRDefault="00152496" w:rsidP="00152496">
      <w:r>
        <w:t xml:space="preserve">Дата работы: </w:t>
      </w:r>
      <w:bookmarkStart w:id="7" w:name="date"/>
      <w:r>
        <w:t>00.00.00</w:t>
      </w:r>
      <w:bookmarkEnd w:id="7"/>
      <w:r>
        <w:tab/>
      </w:r>
      <w:r>
        <w:tab/>
      </w:r>
      <w:r>
        <w:tab/>
      </w:r>
      <w:r>
        <w:tab/>
      </w:r>
      <w:r>
        <w:tab/>
      </w:r>
      <w:r>
        <w:tab/>
        <w:t xml:space="preserve">Стоимость работы: </w:t>
      </w:r>
      <w:bookmarkStart w:id="8" w:name="cost"/>
      <w:r>
        <w:t xml:space="preserve">000000 </w:t>
      </w:r>
      <w:bookmarkEnd w:id="8"/>
      <w:proofErr w:type="spellStart"/>
      <w:r>
        <w:t>руб</w:t>
      </w:r>
      <w:proofErr w:type="spellEnd"/>
    </w:p>
    <w:p w:rsidR="00152496" w:rsidRPr="00152496" w:rsidRDefault="00152496" w:rsidP="00152496">
      <w:r>
        <w:t>С представленной информацией ознакомлен: ___________________</w:t>
      </w:r>
    </w:p>
    <w:sectPr w:rsidR="00152496" w:rsidRPr="00152496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EEB" w:rsidRDefault="00255EEB" w:rsidP="00855982">
      <w:pPr>
        <w:spacing w:after="0" w:line="240" w:lineRule="auto"/>
      </w:pPr>
      <w:r>
        <w:separator/>
      </w:r>
    </w:p>
  </w:endnote>
  <w:endnote w:type="continuationSeparator" w:id="0">
    <w:p w:rsidR="00255EEB" w:rsidRDefault="00255EE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91FA2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EEB" w:rsidRDefault="00255EEB" w:rsidP="00855982">
      <w:pPr>
        <w:spacing w:after="0" w:line="240" w:lineRule="auto"/>
      </w:pPr>
      <w:r>
        <w:separator/>
      </w:r>
    </w:p>
  </w:footnote>
  <w:footnote w:type="continuationSeparator" w:id="0">
    <w:p w:rsidR="00255EEB" w:rsidRDefault="00255EE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15"/>
    <w:rsid w:val="00152496"/>
    <w:rsid w:val="001546EE"/>
    <w:rsid w:val="001D4362"/>
    <w:rsid w:val="00255EEB"/>
    <w:rsid w:val="004853E3"/>
    <w:rsid w:val="004F3A79"/>
    <w:rsid w:val="00691FA2"/>
    <w:rsid w:val="007833A7"/>
    <w:rsid w:val="00855982"/>
    <w:rsid w:val="00946C4F"/>
    <w:rsid w:val="00A10484"/>
    <w:rsid w:val="00BA6227"/>
    <w:rsid w:val="00C52115"/>
    <w:rsid w:val="00E56D1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141C"/>
  <w15:chartTrackingRefBased/>
  <w15:docId w15:val="{AD070785-C88F-4038-91BC-8AC25A9A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DB3A61B-01B2-4F64-BC1A-1F97FA9C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Харитонов</cp:lastModifiedBy>
  <cp:revision>4</cp:revision>
  <dcterms:created xsi:type="dcterms:W3CDTF">2019-03-10T11:02:00Z</dcterms:created>
  <dcterms:modified xsi:type="dcterms:W3CDTF">2019-03-10T13:44:00Z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